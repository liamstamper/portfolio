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FC04" w14:textId="20B5B891" w:rsidR="0073247B" w:rsidRDefault="00520BB2">
      <w:pPr>
        <w:pStyle w:val="Heading1"/>
      </w:pPr>
      <w:r>
        <w:t>Climbing Team Notes</w:t>
      </w:r>
    </w:p>
    <w:p w14:paraId="03E0DE9B" w14:textId="042512E6" w:rsidR="00190792" w:rsidRDefault="00190792" w:rsidP="00190792">
      <w:pPr>
        <w:pStyle w:val="ListBullet"/>
        <w:numPr>
          <w:ilvl w:val="0"/>
          <w:numId w:val="0"/>
        </w:numPr>
        <w:ind w:left="432"/>
      </w:pPr>
      <w:r>
        <w:t>THOUGHTS</w:t>
      </w:r>
    </w:p>
    <w:p w14:paraId="40F5E5C3" w14:textId="29FDACF4" w:rsidR="0073247B" w:rsidRDefault="00520BB2" w:rsidP="00520BB2">
      <w:pPr>
        <w:pStyle w:val="ListBullet"/>
      </w:pPr>
      <w:r>
        <w:t>Comp team (captains) and non-comp team</w:t>
      </w:r>
    </w:p>
    <w:p w14:paraId="00EF4658" w14:textId="6B060C3D" w:rsidR="00520BB2" w:rsidRDefault="00520BB2" w:rsidP="00520BB2">
      <w:pPr>
        <w:pStyle w:val="ListBullet"/>
      </w:pPr>
      <w:r>
        <w:t>Some sort of board structure for decision making / planning events</w:t>
      </w:r>
    </w:p>
    <w:p w14:paraId="2B44E220" w14:textId="5069C787" w:rsidR="00520BB2" w:rsidRDefault="00520BB2" w:rsidP="00520BB2">
      <w:pPr>
        <w:pStyle w:val="ListBullet"/>
      </w:pPr>
      <w:r>
        <w:t>host clinics workshops</w:t>
      </w:r>
    </w:p>
    <w:p w14:paraId="11D2E1E8" w14:textId="45C7D6CC" w:rsidR="00520BB2" w:rsidRDefault="00520BB2" w:rsidP="00520BB2">
      <w:pPr>
        <w:pStyle w:val="ListBullet"/>
      </w:pPr>
      <w:r>
        <w:t>home wall comp setting thing / party</w:t>
      </w:r>
    </w:p>
    <w:p w14:paraId="6ADA88A2" w14:textId="7A2AC7F3" w:rsidR="00520BB2" w:rsidRDefault="00520BB2" w:rsidP="00520BB2">
      <w:pPr>
        <w:pStyle w:val="ListBullet"/>
      </w:pPr>
      <w:r>
        <w:t xml:space="preserve">trips to palisades / pictured </w:t>
      </w:r>
    </w:p>
    <w:p w14:paraId="55B4998B" w14:textId="1D0206E6" w:rsidR="00520BB2" w:rsidRDefault="00520BB2" w:rsidP="00520BB2">
      <w:pPr>
        <w:pStyle w:val="ListBullet"/>
      </w:pPr>
      <w:r>
        <w:t>member dues with trips for free? non-members pay</w:t>
      </w:r>
    </w:p>
    <w:p w14:paraId="35D38061" w14:textId="237DC7BD" w:rsidR="00520BB2" w:rsidRDefault="003F26C0" w:rsidP="00520BB2">
      <w:pPr>
        <w:pStyle w:val="ListBullet"/>
      </w:pPr>
      <w:r>
        <w:t>teach people lead day first time outside day</w:t>
      </w:r>
    </w:p>
    <w:p w14:paraId="0B78C8BE" w14:textId="77777777" w:rsidR="00190792" w:rsidRDefault="00190792" w:rsidP="003F26C0">
      <w:pPr>
        <w:pStyle w:val="ListBullet"/>
        <w:numPr>
          <w:ilvl w:val="0"/>
          <w:numId w:val="0"/>
        </w:numPr>
        <w:ind w:left="432" w:hanging="432"/>
      </w:pPr>
    </w:p>
    <w:p w14:paraId="7B4AE1F8" w14:textId="6B3D941B" w:rsidR="00190792" w:rsidRDefault="00190792" w:rsidP="003F26C0">
      <w:pPr>
        <w:pStyle w:val="ListBullet"/>
        <w:numPr>
          <w:ilvl w:val="0"/>
          <w:numId w:val="0"/>
        </w:numPr>
        <w:ind w:left="432" w:hanging="432"/>
      </w:pPr>
      <w:r>
        <w:t xml:space="preserve">TO DO </w:t>
      </w:r>
    </w:p>
    <w:p w14:paraId="178C2137" w14:textId="46908243" w:rsidR="003F26C0" w:rsidRPr="00380F7F" w:rsidRDefault="003F26C0" w:rsidP="003F26C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380F7F">
        <w:rPr>
          <w:u w:val="single"/>
        </w:rPr>
        <w:t>Google form asking who is interested and what they would want to see.</w:t>
      </w:r>
    </w:p>
    <w:p w14:paraId="4836A520" w14:textId="77777777" w:rsidR="00520BB2" w:rsidRDefault="00520BB2" w:rsidP="00520BB2">
      <w:pPr>
        <w:pStyle w:val="ListBullet"/>
        <w:numPr>
          <w:ilvl w:val="0"/>
          <w:numId w:val="0"/>
        </w:numPr>
      </w:pPr>
    </w:p>
    <w:p w14:paraId="347C3F7C" w14:textId="2FF01585" w:rsidR="0073247B" w:rsidRDefault="00190792">
      <w:pPr>
        <w:pStyle w:val="Heading2"/>
      </w:pPr>
      <w:r>
        <w:t>Sugar bottom day for first event?</w:t>
      </w:r>
    </w:p>
    <w:p w14:paraId="6167F84E" w14:textId="77777777" w:rsidR="00190792" w:rsidRPr="00190792" w:rsidRDefault="00190792" w:rsidP="00190792"/>
    <w:sectPr w:rsidR="00190792" w:rsidRPr="0019079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7818" w14:textId="77777777" w:rsidR="00662BB8" w:rsidRDefault="00662BB8">
      <w:r>
        <w:separator/>
      </w:r>
    </w:p>
    <w:p w14:paraId="2BB0F4D5" w14:textId="77777777" w:rsidR="00662BB8" w:rsidRDefault="00662BB8"/>
  </w:endnote>
  <w:endnote w:type="continuationSeparator" w:id="0">
    <w:p w14:paraId="188E75DD" w14:textId="77777777" w:rsidR="00662BB8" w:rsidRDefault="00662BB8">
      <w:r>
        <w:continuationSeparator/>
      </w:r>
    </w:p>
    <w:p w14:paraId="2C4C4D98" w14:textId="77777777" w:rsidR="00662BB8" w:rsidRDefault="00662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26527" w14:textId="77777777" w:rsidR="0073247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A135" w14:textId="77777777" w:rsidR="00662BB8" w:rsidRDefault="00662BB8">
      <w:r>
        <w:separator/>
      </w:r>
    </w:p>
    <w:p w14:paraId="070B6206" w14:textId="77777777" w:rsidR="00662BB8" w:rsidRDefault="00662BB8"/>
  </w:footnote>
  <w:footnote w:type="continuationSeparator" w:id="0">
    <w:p w14:paraId="7EFFDDC1" w14:textId="77777777" w:rsidR="00662BB8" w:rsidRDefault="00662BB8">
      <w:r>
        <w:continuationSeparator/>
      </w:r>
    </w:p>
    <w:p w14:paraId="38EB341E" w14:textId="77777777" w:rsidR="00662BB8" w:rsidRDefault="00662B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06373">
    <w:abstractNumId w:val="1"/>
  </w:num>
  <w:num w:numId="2" w16cid:durableId="1289821282">
    <w:abstractNumId w:val="0"/>
  </w:num>
  <w:num w:numId="3" w16cid:durableId="1354265280">
    <w:abstractNumId w:val="2"/>
  </w:num>
  <w:num w:numId="4" w16cid:durableId="113332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2"/>
    <w:rsid w:val="00190792"/>
    <w:rsid w:val="0030314B"/>
    <w:rsid w:val="00380F7F"/>
    <w:rsid w:val="003F26C0"/>
    <w:rsid w:val="00520BB2"/>
    <w:rsid w:val="00662BB8"/>
    <w:rsid w:val="0073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DA54"/>
  <w15:chartTrackingRefBased/>
  <w15:docId w15:val="{621FDB5A-44A7-594F-9D37-5F343391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amstamper/Library/Containers/com.microsoft.Word/Data/Library/Application%20Support/Microsoft/Office/16.0/DTS/en-US%7b111371DD-EE54-2645-A285-82A5E10763BC%7d/%7bD92B3183-E4A5-CB48-8D1F-43929EC3008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341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Stamper, Liam C</cp:lastModifiedBy>
  <cp:revision>1</cp:revision>
  <dcterms:created xsi:type="dcterms:W3CDTF">2024-03-05T21:33:00Z</dcterms:created>
  <dcterms:modified xsi:type="dcterms:W3CDTF">2024-03-06T17:05:00Z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